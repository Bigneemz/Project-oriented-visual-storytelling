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8D8D7" w14:textId="1145EF7B" w:rsidR="00396E65" w:rsidRPr="002E0B00" w:rsidRDefault="000C0608" w:rsidP="000C0608">
      <w:pPr>
        <w:pStyle w:val="berschrift1"/>
        <w:pBdr>
          <w:bottom w:val="single" w:sz="2" w:space="8" w:color="auto"/>
        </w:pBdr>
        <w:spacing w:before="0" w:after="0" w:line="300" w:lineRule="atLeas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2E0B00" w:rsidRPr="002E0B00">
        <w:rPr>
          <w:sz w:val="28"/>
          <w:szCs w:val="28"/>
        </w:rPr>
        <w:t>ataViz</w:t>
      </w:r>
      <w:proofErr w:type="spellEnd"/>
      <w:r w:rsidR="002E0B00" w:rsidRPr="002E0B00">
        <w:rPr>
          <w:sz w:val="28"/>
          <w:szCs w:val="28"/>
        </w:rPr>
        <w:t>-Proje</w:t>
      </w:r>
      <w:r w:rsidR="00C025E1">
        <w:rPr>
          <w:sz w:val="28"/>
          <w:szCs w:val="28"/>
        </w:rPr>
        <w:t>c</w:t>
      </w:r>
      <w:r w:rsidR="002E0B00" w:rsidRPr="002E0B00">
        <w:rPr>
          <w:sz w:val="28"/>
          <w:szCs w:val="28"/>
        </w:rPr>
        <w:t>t</w:t>
      </w:r>
      <w:r w:rsidR="00C025E1">
        <w:rPr>
          <w:sz w:val="28"/>
          <w:szCs w:val="28"/>
        </w:rPr>
        <w:t xml:space="preserve"> (Plan)</w:t>
      </w:r>
    </w:p>
    <w:tbl>
      <w:tblPr>
        <w:tblStyle w:val="Tabellenraster"/>
        <w:tblpPr w:leftFromText="141" w:rightFromText="141" w:horzAnchor="margin" w:tblpY="91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6"/>
      </w:tblGrid>
      <w:tr w:rsidR="00221917" w:rsidRPr="00AF5314" w14:paraId="0991FA03" w14:textId="77777777" w:rsidTr="3E547246">
        <w:trPr>
          <w:trHeight w:val="1266"/>
        </w:trPr>
        <w:tc>
          <w:tcPr>
            <w:tcW w:w="3544" w:type="dxa"/>
            <w:tcBorders>
              <w:top w:val="single" w:sz="4" w:space="0" w:color="auto"/>
            </w:tcBorders>
          </w:tcPr>
          <w:p w14:paraId="08D37112" w14:textId="49798CDE" w:rsidR="00221917" w:rsidRPr="00C025E1" w:rsidRDefault="00C025E1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G</w:t>
            </w:r>
            <w:r w:rsidRPr="00C025E1">
              <w:rPr>
                <w:rFonts w:cs="Arial"/>
                <w:szCs w:val="22"/>
                <w:lang w:val="en-US"/>
              </w:rPr>
              <w:t>roup</w:t>
            </w:r>
            <w:r w:rsidR="00AF5314" w:rsidRPr="00C025E1">
              <w:rPr>
                <w:rFonts w:cs="Arial"/>
                <w:szCs w:val="22"/>
                <w:lang w:val="en-US"/>
              </w:rPr>
              <w:br/>
            </w: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>First and last n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ames of all group members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7CA1D44D" w14:textId="33313CCB" w:rsidR="002E0B00" w:rsidRPr="002E0B00" w:rsidRDefault="3DB2B385" w:rsidP="51E88626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lang w:val="de-CH"/>
              </w:rPr>
            </w:pPr>
            <w:proofErr w:type="spellStart"/>
            <w:r w:rsidRPr="649200EA">
              <w:rPr>
                <w:rFonts w:cs="Arial"/>
                <w:lang w:val="de-CH"/>
              </w:rPr>
              <w:t>Zithush</w:t>
            </w:r>
            <w:proofErr w:type="spellEnd"/>
            <w:r w:rsidRPr="649200EA">
              <w:rPr>
                <w:rFonts w:cs="Arial"/>
                <w:lang w:val="de-CH"/>
              </w:rPr>
              <w:t xml:space="preserve"> </w:t>
            </w:r>
            <w:proofErr w:type="spellStart"/>
            <w:r w:rsidRPr="649200EA">
              <w:rPr>
                <w:rFonts w:cs="Arial"/>
                <w:lang w:val="de-CH"/>
              </w:rPr>
              <w:t>Sauntharanathan</w:t>
            </w:r>
            <w:proofErr w:type="spellEnd"/>
          </w:p>
          <w:p w14:paraId="2CF33240" w14:textId="0C552601" w:rsidR="002E0B00" w:rsidRPr="002E0B00" w:rsidRDefault="3DB2B385" w:rsidP="51E88626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lang w:val="de-CH"/>
              </w:rPr>
            </w:pPr>
            <w:r w:rsidRPr="51E88626">
              <w:rPr>
                <w:rFonts w:cs="Arial"/>
                <w:lang w:val="de-CH"/>
              </w:rPr>
              <w:t>Oskar Steiner</w:t>
            </w:r>
          </w:p>
          <w:p w14:paraId="6A8A0A3C" w14:textId="529248C8" w:rsidR="3DB2B385" w:rsidRDefault="3DB2B385" w:rsidP="5ADD8A35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lang w:val="de-CH"/>
              </w:rPr>
            </w:pPr>
            <w:r w:rsidRPr="5ADD8A35">
              <w:rPr>
                <w:rFonts w:cs="Arial"/>
                <w:lang w:val="de-CH"/>
              </w:rPr>
              <w:t>Nemorino König</w:t>
            </w:r>
          </w:p>
          <w:p w14:paraId="6A8C2207" w14:textId="36C53953" w:rsidR="002E0B00" w:rsidRPr="002E0B00" w:rsidRDefault="3DB2B385" w:rsidP="51E88626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lang w:val="de-CH"/>
              </w:rPr>
            </w:pPr>
            <w:r w:rsidRPr="5ADD8A35">
              <w:rPr>
                <w:rFonts w:cs="Arial"/>
                <w:lang w:val="de-CH"/>
              </w:rPr>
              <w:t>Jin Chiu</w:t>
            </w:r>
          </w:p>
          <w:p w14:paraId="1300322F" w14:textId="0BB63486" w:rsidR="00AF5314" w:rsidRPr="002E0B00" w:rsidRDefault="3DB2B385" w:rsidP="5ADD8A35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lang w:val="de-CH"/>
              </w:rPr>
            </w:pPr>
            <w:r w:rsidRPr="5ADD8A35">
              <w:rPr>
                <w:rFonts w:cs="Arial"/>
                <w:lang w:val="de-CH"/>
              </w:rPr>
              <w:t>Christoph Reichlin</w:t>
            </w:r>
          </w:p>
        </w:tc>
      </w:tr>
      <w:tr w:rsidR="00CD269C" w:rsidRPr="008376F4" w14:paraId="26132859" w14:textId="77777777" w:rsidTr="3E547246">
        <w:trPr>
          <w:trHeight w:val="2259"/>
        </w:trPr>
        <w:tc>
          <w:tcPr>
            <w:tcW w:w="3544" w:type="dxa"/>
            <w:tcBorders>
              <w:top w:val="single" w:sz="4" w:space="0" w:color="auto"/>
            </w:tcBorders>
          </w:tcPr>
          <w:p w14:paraId="51D88DAA" w14:textId="02C79820" w:rsidR="00AF5314" w:rsidRPr="00C025E1" w:rsidRDefault="00C025E1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Topic</w:t>
            </w:r>
          </w:p>
          <w:p w14:paraId="12705F5D" w14:textId="6A1EAE64" w:rsidR="00D53EC7" w:rsidRPr="00D53EC7" w:rsidRDefault="00D53EC7" w:rsidP="00D53EC7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458"/>
              <w:rPr>
                <w:lang w:val="en-US"/>
              </w:rPr>
            </w:pPr>
            <w:r w:rsidRPr="00D53EC7">
              <w:rPr>
                <w:lang w:val="en-US"/>
              </w:rPr>
              <w:t xml:space="preserve">What is the topic of </w:t>
            </w:r>
            <w:r w:rsidR="00C70799">
              <w:rPr>
                <w:lang w:val="en-US"/>
              </w:rPr>
              <w:t>your</w:t>
            </w:r>
            <w:r w:rsidRPr="00D53EC7">
              <w:rPr>
                <w:lang w:val="en-US"/>
              </w:rPr>
              <w:t xml:space="preserve"> DataViz project?</w:t>
            </w:r>
          </w:p>
          <w:p w14:paraId="7C073279" w14:textId="009C7511" w:rsidR="00D53EC7" w:rsidRPr="00D53EC7" w:rsidRDefault="00D53EC7" w:rsidP="00D53EC7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458"/>
              <w:rPr>
                <w:lang w:val="en-US"/>
              </w:rPr>
            </w:pPr>
            <w:r w:rsidRPr="00D53EC7">
              <w:rPr>
                <w:lang w:val="en-US"/>
              </w:rPr>
              <w:t xml:space="preserve">Which thematic aspects should be addressed? </w:t>
            </w:r>
          </w:p>
          <w:p w14:paraId="5EEE388B" w14:textId="7CB287C9" w:rsidR="00CD269C" w:rsidRPr="00C025E1" w:rsidRDefault="00D53EC7" w:rsidP="00D53EC7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458"/>
              <w:contextualSpacing w:val="0"/>
              <w:rPr>
                <w:lang w:val="en-US"/>
              </w:rPr>
            </w:pPr>
            <w:r w:rsidRPr="00D53EC7">
              <w:rPr>
                <w:lang w:val="en-US"/>
              </w:rPr>
              <w:t>Which question(s) should the DataViz project answer?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2AA8CCC2" w14:textId="6ED85983" w:rsidR="008376F4" w:rsidRPr="008376F4" w:rsidRDefault="008376F4" w:rsidP="008376F4">
            <w:pPr>
              <w:spacing w:before="100" w:beforeAutospacing="1" w:after="100" w:afterAutospacing="1"/>
              <w:rPr>
                <w:lang w:val="en-US"/>
              </w:rPr>
            </w:pPr>
            <w:r w:rsidRPr="008376F4">
              <w:rPr>
                <w:lang w:val="en-US"/>
              </w:rPr>
              <w:t xml:space="preserve">Topic: </w:t>
            </w:r>
            <w:r w:rsidRPr="008376F4">
              <w:rPr>
                <w:b/>
                <w:bCs/>
                <w:lang w:val="en-US"/>
              </w:rPr>
              <w:t>"</w:t>
            </w:r>
            <w:r w:rsidRPr="008376F4">
              <w:rPr>
                <w:lang w:val="en-US"/>
              </w:rPr>
              <w:t xml:space="preserve">How </w:t>
            </w:r>
            <w:r>
              <w:rPr>
                <w:lang w:val="en-US"/>
              </w:rPr>
              <w:t>l</w:t>
            </w:r>
            <w:r w:rsidRPr="008376F4">
              <w:rPr>
                <w:lang w:val="en-US"/>
              </w:rPr>
              <w:t xml:space="preserve">ifestyle and </w:t>
            </w:r>
            <w:r>
              <w:rPr>
                <w:lang w:val="en-US"/>
              </w:rPr>
              <w:t>h</w:t>
            </w:r>
            <w:r w:rsidRPr="008376F4">
              <w:rPr>
                <w:lang w:val="en-US"/>
              </w:rPr>
              <w:t xml:space="preserve">ealth </w:t>
            </w:r>
            <w:r>
              <w:rPr>
                <w:lang w:val="en-US"/>
              </w:rPr>
              <w:t>f</w:t>
            </w:r>
            <w:r w:rsidRPr="008376F4">
              <w:rPr>
                <w:lang w:val="en-US"/>
              </w:rPr>
              <w:t xml:space="preserve">actors </w:t>
            </w:r>
            <w:r>
              <w:rPr>
                <w:lang w:val="en-US"/>
              </w:rPr>
              <w:t>i</w:t>
            </w:r>
            <w:r w:rsidRPr="008376F4">
              <w:rPr>
                <w:lang w:val="en-US"/>
              </w:rPr>
              <w:t xml:space="preserve">nfluence </w:t>
            </w:r>
            <w:r>
              <w:rPr>
                <w:lang w:val="en-US"/>
              </w:rPr>
              <w:t>s</w:t>
            </w:r>
            <w:r w:rsidRPr="008376F4">
              <w:rPr>
                <w:lang w:val="en-US"/>
              </w:rPr>
              <w:t xml:space="preserve">leep </w:t>
            </w:r>
            <w:r>
              <w:rPr>
                <w:lang w:val="en-US"/>
              </w:rPr>
              <w:t>q</w:t>
            </w:r>
            <w:r w:rsidRPr="008376F4">
              <w:rPr>
                <w:lang w:val="en-US"/>
              </w:rPr>
              <w:t xml:space="preserve">uality and </w:t>
            </w:r>
            <w:r>
              <w:rPr>
                <w:lang w:val="en-US"/>
              </w:rPr>
              <w:t>d</w:t>
            </w:r>
            <w:r w:rsidRPr="008376F4">
              <w:rPr>
                <w:lang w:val="en-US"/>
              </w:rPr>
              <w:t>isorders"</w:t>
            </w:r>
          </w:p>
          <w:p w14:paraId="28C400D3" w14:textId="77777777" w:rsidR="008376F4" w:rsidRPr="008376F4" w:rsidRDefault="008376F4" w:rsidP="008376F4">
            <w:pPr>
              <w:spacing w:before="100" w:beforeAutospacing="1" w:after="100" w:afterAutospacing="1"/>
              <w:rPr>
                <w:lang w:val="en-US"/>
              </w:rPr>
            </w:pPr>
            <w:r w:rsidRPr="008376F4">
              <w:rPr>
                <w:lang w:val="en-US"/>
              </w:rPr>
              <w:t>Thematic Aspects:</w:t>
            </w:r>
          </w:p>
          <w:p w14:paraId="02606A09" w14:textId="507EF91A" w:rsidR="008376F4" w:rsidRPr="008376F4" w:rsidRDefault="008376F4" w:rsidP="008376F4">
            <w:pPr>
              <w:pStyle w:val="Listenabsatz"/>
              <w:numPr>
                <w:ilvl w:val="0"/>
                <w:numId w:val="14"/>
              </w:numPr>
              <w:spacing w:before="100" w:beforeAutospacing="1" w:after="100" w:afterAutospacing="1"/>
              <w:rPr>
                <w:lang w:val="en-US"/>
              </w:rPr>
            </w:pPr>
            <w:r w:rsidRPr="008376F4">
              <w:rPr>
                <w:lang w:val="en-US"/>
              </w:rPr>
              <w:t>The relationship between stress, physical activity, and sleep quality.</w:t>
            </w:r>
          </w:p>
          <w:p w14:paraId="47D08468" w14:textId="2661F3C8" w:rsidR="008376F4" w:rsidRPr="008376F4" w:rsidRDefault="008376F4" w:rsidP="008376F4">
            <w:pPr>
              <w:pStyle w:val="Listenabsatz"/>
              <w:numPr>
                <w:ilvl w:val="0"/>
                <w:numId w:val="14"/>
              </w:numPr>
              <w:spacing w:before="100" w:beforeAutospacing="1" w:after="100" w:afterAutospacing="1"/>
              <w:rPr>
                <w:lang w:val="en-US"/>
              </w:rPr>
            </w:pPr>
            <w:r w:rsidRPr="008376F4">
              <w:rPr>
                <w:lang w:val="en-US"/>
              </w:rPr>
              <w:t>Differences in sleep health based on occupation, age, or gender.</w:t>
            </w:r>
          </w:p>
          <w:p w14:paraId="257458E9" w14:textId="26204CCA" w:rsidR="008376F4" w:rsidRPr="008376F4" w:rsidRDefault="008376F4" w:rsidP="008376F4">
            <w:pPr>
              <w:pStyle w:val="Listenabsatz"/>
              <w:numPr>
                <w:ilvl w:val="0"/>
                <w:numId w:val="14"/>
              </w:numPr>
              <w:spacing w:before="100" w:beforeAutospacing="1" w:after="100" w:afterAutospacing="1"/>
              <w:rPr>
                <w:lang w:val="en-US"/>
              </w:rPr>
            </w:pPr>
            <w:r w:rsidRPr="008376F4">
              <w:rPr>
                <w:lang w:val="en-US"/>
              </w:rPr>
              <w:t>Identifying patterns that indicate risks for sleep disorders.</w:t>
            </w:r>
          </w:p>
          <w:p w14:paraId="7B83A5ED" w14:textId="3B347A2E" w:rsidR="008376F4" w:rsidRPr="008376F4" w:rsidRDefault="008376F4" w:rsidP="008376F4">
            <w:pPr>
              <w:spacing w:before="100" w:beforeAutospacing="1" w:after="100" w:afterAutospacing="1"/>
              <w:rPr>
                <w:lang w:val="en-US"/>
              </w:rPr>
            </w:pPr>
            <w:r w:rsidRPr="008376F4">
              <w:rPr>
                <w:lang w:val="en-US"/>
              </w:rPr>
              <w:t>Key Question</w:t>
            </w:r>
            <w:r>
              <w:rPr>
                <w:lang w:val="en-US"/>
              </w:rPr>
              <w:t>s</w:t>
            </w:r>
          </w:p>
          <w:p w14:paraId="048179A6" w14:textId="41C5F4E1" w:rsidR="008376F4" w:rsidRPr="008376F4" w:rsidRDefault="008376F4" w:rsidP="008376F4">
            <w:pPr>
              <w:pStyle w:val="Listenabsatz"/>
              <w:numPr>
                <w:ilvl w:val="0"/>
                <w:numId w:val="14"/>
              </w:numPr>
              <w:spacing w:before="100" w:beforeAutospacing="1" w:after="100" w:afterAutospacing="1"/>
              <w:rPr>
                <w:lang w:val="en-US"/>
              </w:rPr>
            </w:pPr>
            <w:r w:rsidRPr="008376F4">
              <w:rPr>
                <w:lang w:val="en-US"/>
              </w:rPr>
              <w:t>What lifestyle factors most significantly impact sleep duration and quality?</w:t>
            </w:r>
          </w:p>
          <w:p w14:paraId="76249537" w14:textId="5438B269" w:rsidR="008376F4" w:rsidRPr="008376F4" w:rsidRDefault="008376F4" w:rsidP="008376F4">
            <w:pPr>
              <w:pStyle w:val="Listenabsatz"/>
              <w:numPr>
                <w:ilvl w:val="0"/>
                <w:numId w:val="14"/>
              </w:numPr>
              <w:spacing w:before="100" w:beforeAutospacing="1" w:after="100" w:afterAutospacing="1"/>
              <w:rPr>
                <w:lang w:val="en-US"/>
              </w:rPr>
            </w:pPr>
            <w:r w:rsidRPr="008376F4">
              <w:rPr>
                <w:lang w:val="en-US"/>
              </w:rPr>
              <w:t>Are certain occupational groups more prone to sleep disorders?</w:t>
            </w:r>
          </w:p>
          <w:p w14:paraId="73FC032F" w14:textId="1FF2B8FA" w:rsidR="008376F4" w:rsidRPr="008376F4" w:rsidRDefault="008376F4" w:rsidP="008376F4">
            <w:pPr>
              <w:pStyle w:val="Listenabsatz"/>
              <w:numPr>
                <w:ilvl w:val="0"/>
                <w:numId w:val="14"/>
              </w:numPr>
              <w:spacing w:before="100" w:beforeAutospacing="1" w:after="100" w:afterAutospacing="1"/>
              <w:rPr>
                <w:lang w:val="en-US"/>
              </w:rPr>
            </w:pPr>
            <w:r w:rsidRPr="008376F4">
              <w:rPr>
                <w:lang w:val="en-US"/>
              </w:rPr>
              <w:t>Can we predict sleep disorders based on health and lifestyle metrics?</w:t>
            </w:r>
          </w:p>
        </w:tc>
      </w:tr>
      <w:tr w:rsidR="00221917" w:rsidRPr="008376F4" w14:paraId="3D87E9CA" w14:textId="77777777" w:rsidTr="3E547246">
        <w:trPr>
          <w:trHeight w:val="1126"/>
        </w:trPr>
        <w:tc>
          <w:tcPr>
            <w:tcW w:w="3544" w:type="dxa"/>
            <w:tcBorders>
              <w:top w:val="single" w:sz="4" w:space="0" w:color="auto"/>
            </w:tcBorders>
          </w:tcPr>
          <w:p w14:paraId="645C7907" w14:textId="77777777" w:rsidR="00C025E1" w:rsidRPr="00C025E1" w:rsidRDefault="00C025E1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t>Message</w:t>
            </w:r>
          </w:p>
          <w:p w14:paraId="4030FCC3" w14:textId="1707EEE1" w:rsidR="00221917" w:rsidRPr="00C025E1" w:rsidRDefault="00D53EC7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  <w:r>
              <w:rPr>
                <w:rFonts w:cs="Arial"/>
                <w:b w:val="0"/>
                <w:bCs/>
                <w:szCs w:val="22"/>
                <w:lang w:val="en-US"/>
              </w:rPr>
              <w:t>Write a key message for your DataViz project.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1C9F5B20" w14:textId="77777777" w:rsidR="008376F4" w:rsidRPr="008376F4" w:rsidRDefault="008376F4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</w:p>
          <w:p w14:paraId="4C60ED99" w14:textId="07B3ED32" w:rsidR="00221917" w:rsidRPr="008376F4" w:rsidRDefault="008376F4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  <w:r w:rsidRPr="008376F4">
              <w:rPr>
                <w:rFonts w:cs="Arial"/>
                <w:b w:val="0"/>
                <w:bCs/>
                <w:szCs w:val="22"/>
                <w:lang w:val="en-US"/>
              </w:rPr>
              <w:t>"Healthy lifestyle habits can improve sleep quality and reduce the risk of sleep disorders."</w:t>
            </w:r>
          </w:p>
        </w:tc>
      </w:tr>
      <w:tr w:rsidR="008E22CF" w:rsidRPr="004C0DB0" w14:paraId="5C15E4B5" w14:textId="77777777" w:rsidTr="3E547246">
        <w:trPr>
          <w:trHeight w:val="1415"/>
        </w:trPr>
        <w:tc>
          <w:tcPr>
            <w:tcW w:w="3544" w:type="dxa"/>
            <w:tcBorders>
              <w:top w:val="single" w:sz="4" w:space="0" w:color="auto"/>
            </w:tcBorders>
          </w:tcPr>
          <w:p w14:paraId="775F7EA6" w14:textId="10DAB2D5" w:rsidR="008E22CF" w:rsidRPr="00C025E1" w:rsidRDefault="008E22CF" w:rsidP="008E22CF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Title</w:t>
            </w:r>
          </w:p>
          <w:p w14:paraId="258AA130" w14:textId="77777777" w:rsidR="008E22CF" w:rsidRPr="00C025E1" w:rsidRDefault="008E22CF" w:rsidP="008E22CF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 w:rsidRPr="00D53EC7">
              <w:rPr>
                <w:rFonts w:cs="Arial"/>
                <w:b w:val="0"/>
                <w:bCs/>
                <w:szCs w:val="22"/>
                <w:lang w:val="en-US"/>
              </w:rPr>
              <w:t xml:space="preserve">Write a title based on 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your key message</w:t>
            </w:r>
            <w:r w:rsidRPr="00D53EC7">
              <w:rPr>
                <w:rFonts w:cs="Arial"/>
                <w:b w:val="0"/>
                <w:bCs/>
                <w:szCs w:val="22"/>
                <w:lang w:val="en-US"/>
              </w:rPr>
              <w:t>. The title can be provisional and can be changed later.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08B37C27" w14:textId="77777777" w:rsidR="008376F4" w:rsidRPr="008376F4" w:rsidRDefault="008376F4" w:rsidP="008E22CF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</w:p>
          <w:p w14:paraId="52568414" w14:textId="3A988858" w:rsidR="008E22CF" w:rsidRPr="008376F4" w:rsidRDefault="008376F4" w:rsidP="008E22CF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  <w:r w:rsidRPr="008376F4">
              <w:rPr>
                <w:rFonts w:cs="Arial"/>
                <w:b w:val="0"/>
                <w:bCs/>
                <w:szCs w:val="22"/>
                <w:lang w:val="de-DE"/>
              </w:rPr>
              <w:t xml:space="preserve">"Sleep and Lifestyle: Understanding </w:t>
            </w:r>
            <w:proofErr w:type="spellStart"/>
            <w:r w:rsidRPr="008376F4">
              <w:rPr>
                <w:rFonts w:cs="Arial"/>
                <w:b w:val="0"/>
                <w:bCs/>
                <w:szCs w:val="22"/>
                <w:lang w:val="de-DE"/>
              </w:rPr>
              <w:t>the</w:t>
            </w:r>
            <w:proofErr w:type="spellEnd"/>
            <w:r w:rsidRPr="008376F4">
              <w:rPr>
                <w:rFonts w:cs="Arial"/>
                <w:b w:val="0"/>
                <w:bCs/>
                <w:szCs w:val="22"/>
                <w:lang w:val="de-DE"/>
              </w:rPr>
              <w:t xml:space="preserve"> Link </w:t>
            </w:r>
            <w:proofErr w:type="spellStart"/>
            <w:r w:rsidRPr="008376F4">
              <w:rPr>
                <w:rFonts w:cs="Arial"/>
                <w:b w:val="0"/>
                <w:bCs/>
                <w:szCs w:val="22"/>
                <w:lang w:val="de-DE"/>
              </w:rPr>
              <w:t>Between</w:t>
            </w:r>
            <w:proofErr w:type="spellEnd"/>
            <w:r w:rsidRPr="008376F4">
              <w:rPr>
                <w:rFonts w:cs="Arial"/>
                <w:b w:val="0"/>
                <w:bCs/>
                <w:szCs w:val="22"/>
                <w:lang w:val="de-DE"/>
              </w:rPr>
              <w:t xml:space="preserve"> Health, Habits, and Rest"</w:t>
            </w:r>
          </w:p>
        </w:tc>
      </w:tr>
      <w:tr w:rsidR="002E0B00" w:rsidRPr="004C0DB0" w14:paraId="35448A5F" w14:textId="77777777" w:rsidTr="3E547246">
        <w:trPr>
          <w:trHeight w:val="1415"/>
        </w:trPr>
        <w:tc>
          <w:tcPr>
            <w:tcW w:w="3544" w:type="dxa"/>
            <w:tcBorders>
              <w:top w:val="single" w:sz="4" w:space="0" w:color="auto"/>
            </w:tcBorders>
          </w:tcPr>
          <w:p w14:paraId="7C3126BC" w14:textId="14AB5EED" w:rsidR="00C025E1" w:rsidRPr="00C025E1" w:rsidRDefault="008E22CF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Visualization Product</w:t>
            </w:r>
            <w:r w:rsidR="002E0B00" w:rsidRPr="00C025E1">
              <w:rPr>
                <w:rFonts w:cs="Arial"/>
                <w:szCs w:val="22"/>
                <w:lang w:val="en-US"/>
              </w:rPr>
              <w:t xml:space="preserve"> </w:t>
            </w:r>
          </w:p>
          <w:p w14:paraId="4768AC09" w14:textId="435447BC" w:rsidR="002E0B00" w:rsidRPr="00C025E1" w:rsidRDefault="008E22CF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>What form should the visuali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z</w:t>
            </w: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>ation product take? For example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,</w:t>
            </w: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 xml:space="preserve"> dashboard or data 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story</w:t>
            </w: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>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159CA3CC" w14:textId="638B7F96" w:rsidR="002E0B00" w:rsidRPr="00C025E1" w:rsidRDefault="008376F4" w:rsidP="649200EA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lang w:val="en-US"/>
              </w:rPr>
            </w:pPr>
            <w:r>
              <w:rPr>
                <w:rFonts w:cs="Arial"/>
                <w:b w:val="0"/>
                <w:bCs/>
                <w:lang w:val="en-US"/>
              </w:rPr>
              <w:t>Data Story</w:t>
            </w:r>
          </w:p>
        </w:tc>
      </w:tr>
      <w:tr w:rsidR="002E0B00" w:rsidRPr="008376F4" w14:paraId="4CF38B6E" w14:textId="77777777" w:rsidTr="3E547246">
        <w:trPr>
          <w:trHeight w:val="1665"/>
        </w:trPr>
        <w:tc>
          <w:tcPr>
            <w:tcW w:w="3544" w:type="dxa"/>
            <w:tcBorders>
              <w:top w:val="single" w:sz="4" w:space="0" w:color="auto"/>
            </w:tcBorders>
          </w:tcPr>
          <w:p w14:paraId="3D84F127" w14:textId="77777777" w:rsidR="00C025E1" w:rsidRPr="00C025E1" w:rsidRDefault="00C025E1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lang w:val="en-US"/>
              </w:rPr>
            </w:pPr>
            <w:r w:rsidRPr="00C025E1">
              <w:rPr>
                <w:rFonts w:cs="Arial"/>
                <w:szCs w:val="22"/>
                <w:lang w:val="en-US"/>
              </w:rPr>
              <w:t>Publication Medium</w:t>
            </w:r>
          </w:p>
          <w:p w14:paraId="1A2DAD1C" w14:textId="28632470" w:rsidR="002E0B00" w:rsidRPr="00C025E1" w:rsidRDefault="00C025E1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 xml:space="preserve">Where 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should</w:t>
            </w: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 xml:space="preserve"> 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your DataViz project</w:t>
            </w: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 xml:space="preserve"> be published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 xml:space="preserve">, e.g., </w:t>
            </w:r>
            <w:proofErr w:type="gramStart"/>
            <w:r w:rsidR="00D53EC7">
              <w:rPr>
                <w:rFonts w:cs="Arial"/>
                <w:b w:val="0"/>
                <w:bCs/>
                <w:szCs w:val="22"/>
                <w:lang w:val="en-US"/>
              </w:rPr>
              <w:t>website</w:t>
            </w:r>
            <w:proofErr w:type="gramEnd"/>
            <w:r w:rsidR="00910B48">
              <w:rPr>
                <w:rFonts w:cs="Arial"/>
                <w:b w:val="0"/>
                <w:bCs/>
                <w:szCs w:val="22"/>
                <w:lang w:val="en-US"/>
              </w:rPr>
              <w:t xml:space="preserve"> of a company or organization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, app,</w:t>
            </w:r>
            <w:r w:rsidR="00910B48">
              <w:rPr>
                <w:rFonts w:cs="Arial"/>
                <w:b w:val="0"/>
                <w:bCs/>
                <w:szCs w:val="22"/>
                <w:lang w:val="en-US"/>
              </w:rPr>
              <w:t xml:space="preserve"> or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 xml:space="preserve"> intranet?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6556C5EA" w14:textId="1AC876A9" w:rsidR="002E0B00" w:rsidRPr="008376F4" w:rsidRDefault="46593749" w:rsidP="649200EA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lang w:val="en-US"/>
              </w:rPr>
            </w:pPr>
            <w:r w:rsidRPr="008376F4">
              <w:rPr>
                <w:rFonts w:cs="Arial"/>
                <w:b w:val="0"/>
                <w:bCs/>
                <w:lang w:val="en-US"/>
              </w:rPr>
              <w:t>Published on a sleep health website</w:t>
            </w:r>
            <w:r w:rsidR="001D2652">
              <w:rPr>
                <w:rFonts w:cs="Arial"/>
                <w:b w:val="0"/>
                <w:bCs/>
                <w:lang w:val="en-US"/>
              </w:rPr>
              <w:t>/intranet</w:t>
            </w:r>
            <w:r w:rsidR="008376F4">
              <w:rPr>
                <w:rFonts w:cs="Arial"/>
                <w:b w:val="0"/>
                <w:bCs/>
                <w:lang w:val="en-US"/>
              </w:rPr>
              <w:t xml:space="preserve"> or </w:t>
            </w:r>
            <w:proofErr w:type="spellStart"/>
            <w:r w:rsidR="008376F4">
              <w:rPr>
                <w:rFonts w:cs="Arial"/>
                <w:b w:val="0"/>
                <w:bCs/>
                <w:lang w:val="en-US"/>
              </w:rPr>
              <w:t>jupyter</w:t>
            </w:r>
            <w:proofErr w:type="spellEnd"/>
            <w:r w:rsidR="008376F4">
              <w:rPr>
                <w:rFonts w:cs="Arial"/>
                <w:b w:val="0"/>
                <w:bCs/>
                <w:lang w:val="en-US"/>
              </w:rPr>
              <w:t xml:space="preserve"> notebook</w:t>
            </w:r>
            <w:r w:rsidR="001D2652">
              <w:rPr>
                <w:rFonts w:cs="Arial"/>
                <w:b w:val="0"/>
                <w:bCs/>
                <w:lang w:val="en-US"/>
              </w:rPr>
              <w:t xml:space="preserve">. </w:t>
            </w:r>
          </w:p>
        </w:tc>
      </w:tr>
      <w:tr w:rsidR="002E0B00" w:rsidRPr="001D2652" w14:paraId="460E055E" w14:textId="77777777" w:rsidTr="3E547246">
        <w:trPr>
          <w:trHeight w:val="1994"/>
        </w:trPr>
        <w:tc>
          <w:tcPr>
            <w:tcW w:w="3544" w:type="dxa"/>
            <w:tcBorders>
              <w:top w:val="single" w:sz="4" w:space="0" w:color="auto"/>
            </w:tcBorders>
          </w:tcPr>
          <w:p w14:paraId="7890DFA3" w14:textId="1FE44EAF" w:rsidR="00C025E1" w:rsidRPr="00C025E1" w:rsidRDefault="00C025E1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 xml:space="preserve">Target </w:t>
            </w:r>
            <w:r w:rsidR="008E22CF">
              <w:rPr>
                <w:rFonts w:cs="Arial"/>
                <w:szCs w:val="22"/>
              </w:rPr>
              <w:t>G</w:t>
            </w:r>
            <w:r>
              <w:rPr>
                <w:rFonts w:cs="Arial"/>
                <w:szCs w:val="22"/>
              </w:rPr>
              <w:t>roup(s)</w:t>
            </w:r>
          </w:p>
          <w:p w14:paraId="4E1813D0" w14:textId="431020B4" w:rsidR="00C70799" w:rsidRPr="00C70799" w:rsidRDefault="00D53EC7" w:rsidP="00C70799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szCs w:val="22"/>
                <w:lang w:val="en-US"/>
              </w:rPr>
            </w:pPr>
            <w:r w:rsidRPr="00D53EC7">
              <w:rPr>
                <w:rFonts w:cs="Arial"/>
                <w:b w:val="0"/>
                <w:szCs w:val="22"/>
                <w:lang w:val="en-US"/>
              </w:rPr>
              <w:t xml:space="preserve">Who is the target group? </w:t>
            </w:r>
            <w:r w:rsidR="00C70799">
              <w:rPr>
                <w:rFonts w:cs="Arial"/>
                <w:b w:val="0"/>
                <w:szCs w:val="22"/>
                <w:lang w:val="en-US"/>
              </w:rPr>
              <w:br/>
            </w:r>
            <w:r w:rsidR="002F03DF">
              <w:rPr>
                <w:rFonts w:cs="Arial"/>
                <w:b w:val="0"/>
                <w:szCs w:val="22"/>
                <w:lang w:val="en-US"/>
              </w:rPr>
              <w:t>Search</w:t>
            </w:r>
            <w:r w:rsidRPr="00D53EC7">
              <w:rPr>
                <w:rFonts w:cs="Arial"/>
                <w:b w:val="0"/>
                <w:szCs w:val="22"/>
                <w:lang w:val="en-US"/>
              </w:rPr>
              <w:t xml:space="preserve"> data/information on the target group. This research </w:t>
            </w:r>
            <w:r>
              <w:rPr>
                <w:rFonts w:cs="Arial"/>
                <w:b w:val="0"/>
                <w:szCs w:val="22"/>
                <w:lang w:val="en-US"/>
              </w:rPr>
              <w:t>will</w:t>
            </w:r>
            <w:r w:rsidRPr="00D53EC7">
              <w:rPr>
                <w:rFonts w:cs="Arial"/>
                <w:b w:val="0"/>
                <w:szCs w:val="22"/>
                <w:lang w:val="en-US"/>
              </w:rPr>
              <w:t xml:space="preserve"> later </w:t>
            </w:r>
            <w:r>
              <w:rPr>
                <w:rFonts w:cs="Arial"/>
                <w:b w:val="0"/>
                <w:szCs w:val="22"/>
                <w:lang w:val="en-US"/>
              </w:rPr>
              <w:t>help you to</w:t>
            </w:r>
            <w:r w:rsidRPr="00D53EC7">
              <w:rPr>
                <w:rFonts w:cs="Arial"/>
                <w:b w:val="0"/>
                <w:szCs w:val="22"/>
                <w:lang w:val="en-US"/>
              </w:rPr>
              <w:t xml:space="preserve"> create the 2 personas.</w:t>
            </w:r>
            <w:r w:rsidR="00C70799">
              <w:rPr>
                <w:rFonts w:cs="Arial"/>
                <w:b w:val="0"/>
                <w:szCs w:val="22"/>
                <w:lang w:val="en-US"/>
              </w:rPr>
              <w:br/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67E09F96" w14:textId="2EE02C6E" w:rsidR="001D2652" w:rsidRPr="001D2652" w:rsidRDefault="001D2652" w:rsidP="001D2652">
            <w:pPr>
              <w:spacing w:before="100" w:beforeAutospacing="1" w:after="100" w:afterAutospacing="1"/>
              <w:rPr>
                <w:rFonts w:cs="Arial"/>
                <w:lang w:val="fr-CH"/>
              </w:rPr>
            </w:pPr>
            <w:r w:rsidRPr="001D2652">
              <w:rPr>
                <w:rFonts w:cs="Arial"/>
                <w:lang w:val="fr-CH"/>
              </w:rPr>
              <w:t>-</w:t>
            </w:r>
            <w:proofErr w:type="spellStart"/>
            <w:r w:rsidR="00F43EC1">
              <w:rPr>
                <w:rFonts w:cs="Arial"/>
                <w:lang w:val="fr-CH"/>
              </w:rPr>
              <w:t>H</w:t>
            </w:r>
            <w:r w:rsidRPr="001D2652">
              <w:rPr>
                <w:rFonts w:cs="Arial"/>
                <w:lang w:val="fr-CH"/>
              </w:rPr>
              <w:t>ealth-conscious</w:t>
            </w:r>
            <w:proofErr w:type="spellEnd"/>
            <w:r w:rsidRPr="001D2652">
              <w:rPr>
                <w:rFonts w:cs="Arial"/>
                <w:lang w:val="fr-CH"/>
              </w:rPr>
              <w:t xml:space="preserve"> </w:t>
            </w:r>
            <w:proofErr w:type="spellStart"/>
            <w:r w:rsidRPr="001D2652">
              <w:rPr>
                <w:rFonts w:cs="Arial"/>
                <w:lang w:val="fr-CH"/>
              </w:rPr>
              <w:t>individuals</w:t>
            </w:r>
            <w:proofErr w:type="spellEnd"/>
          </w:p>
          <w:p w14:paraId="2F57269E" w14:textId="6D8929D6" w:rsidR="001D2652" w:rsidRPr="00F43EC1" w:rsidRDefault="001D2652" w:rsidP="001D2652">
            <w:pPr>
              <w:spacing w:before="100" w:beforeAutospacing="1" w:after="100" w:afterAutospacing="1"/>
              <w:rPr>
                <w:rFonts w:cs="Arial"/>
                <w:lang w:val="de-CH"/>
              </w:rPr>
            </w:pPr>
            <w:r w:rsidRPr="00F43EC1">
              <w:rPr>
                <w:rFonts w:cs="Arial"/>
                <w:lang w:val="de-CH"/>
              </w:rPr>
              <w:t>-</w:t>
            </w:r>
            <w:r w:rsidR="00F43EC1" w:rsidRPr="00F43EC1">
              <w:rPr>
                <w:rFonts w:cs="Arial"/>
                <w:lang w:val="de-CH"/>
              </w:rPr>
              <w:t>P</w:t>
            </w:r>
            <w:r w:rsidRPr="00F43EC1">
              <w:rPr>
                <w:rFonts w:cs="Arial"/>
                <w:lang w:val="de-CH"/>
              </w:rPr>
              <w:t xml:space="preserve">rofessionals in </w:t>
            </w:r>
            <w:proofErr w:type="spellStart"/>
            <w:r w:rsidRPr="00F43EC1">
              <w:rPr>
                <w:rFonts w:cs="Arial"/>
                <w:lang w:val="de-CH"/>
              </w:rPr>
              <w:t>specific</w:t>
            </w:r>
            <w:proofErr w:type="spellEnd"/>
            <w:r w:rsidRPr="00F43EC1">
              <w:rPr>
                <w:rFonts w:cs="Arial"/>
                <w:lang w:val="de-CH"/>
              </w:rPr>
              <w:t xml:space="preserve"> </w:t>
            </w:r>
            <w:proofErr w:type="spellStart"/>
            <w:r w:rsidRPr="00F43EC1">
              <w:rPr>
                <w:rFonts w:cs="Arial"/>
                <w:lang w:val="de-CH"/>
              </w:rPr>
              <w:t>jobs</w:t>
            </w:r>
            <w:proofErr w:type="spellEnd"/>
          </w:p>
          <w:p w14:paraId="540EB64D" w14:textId="069C2D33" w:rsidR="002E0B00" w:rsidRPr="00F43EC1" w:rsidRDefault="001D2652" w:rsidP="001D2652">
            <w:pPr>
              <w:spacing w:before="100" w:beforeAutospacing="1" w:after="100" w:afterAutospacing="1"/>
              <w:rPr>
                <w:rFonts w:cs="Arial"/>
                <w:lang w:val="de-CH"/>
              </w:rPr>
            </w:pPr>
            <w:r w:rsidRPr="00F43EC1">
              <w:rPr>
                <w:rFonts w:cs="Arial"/>
                <w:lang w:val="de-CH"/>
              </w:rPr>
              <w:t>-</w:t>
            </w:r>
            <w:proofErr w:type="spellStart"/>
            <w:r w:rsidR="00F43EC1" w:rsidRPr="00F43EC1">
              <w:rPr>
                <w:rFonts w:cs="Arial"/>
                <w:lang w:val="de-CH"/>
              </w:rPr>
              <w:t>A</w:t>
            </w:r>
            <w:r w:rsidRPr="00F43EC1">
              <w:rPr>
                <w:rFonts w:cs="Arial"/>
                <w:lang w:val="de-CH"/>
              </w:rPr>
              <w:t>thletes</w:t>
            </w:r>
            <w:proofErr w:type="spellEnd"/>
          </w:p>
          <w:p w14:paraId="0CBCE79C" w14:textId="0631325C" w:rsidR="001D2652" w:rsidRPr="001D2652" w:rsidRDefault="001D2652" w:rsidP="001D2652">
            <w:pPr>
              <w:spacing w:before="100" w:beforeAutospacing="1" w:after="100" w:afterAutospacing="1"/>
              <w:rPr>
                <w:rFonts w:cs="Arial"/>
                <w:lang w:val="de-CH"/>
              </w:rPr>
            </w:pPr>
            <w:r w:rsidRPr="001D2652">
              <w:rPr>
                <w:rFonts w:cs="Arial"/>
                <w:lang w:val="de-CH"/>
              </w:rPr>
              <w:t>-</w:t>
            </w:r>
            <w:r w:rsidR="00F43EC1">
              <w:rPr>
                <w:rFonts w:cs="Arial"/>
                <w:lang w:val="de-CH"/>
              </w:rPr>
              <w:t>R</w:t>
            </w:r>
            <w:r w:rsidRPr="001D2652">
              <w:rPr>
                <w:rFonts w:cs="Arial"/>
                <w:lang w:val="de-CH"/>
              </w:rPr>
              <w:t xml:space="preserve">esearchers in </w:t>
            </w:r>
            <w:proofErr w:type="spellStart"/>
            <w:r w:rsidRPr="001D2652">
              <w:rPr>
                <w:rFonts w:cs="Arial"/>
                <w:lang w:val="de-CH"/>
              </w:rPr>
              <w:t>health</w:t>
            </w:r>
            <w:proofErr w:type="spellEnd"/>
            <w:r w:rsidRPr="001D2652">
              <w:rPr>
                <w:rFonts w:cs="Arial"/>
                <w:lang w:val="de-CH"/>
              </w:rPr>
              <w:t xml:space="preserve"> and w</w:t>
            </w:r>
            <w:r>
              <w:rPr>
                <w:rFonts w:cs="Arial"/>
                <w:lang w:val="de-CH"/>
              </w:rPr>
              <w:t>ell-</w:t>
            </w:r>
            <w:proofErr w:type="spellStart"/>
            <w:r>
              <w:rPr>
                <w:rFonts w:cs="Arial"/>
                <w:lang w:val="de-CH"/>
              </w:rPr>
              <w:t>being</w:t>
            </w:r>
            <w:proofErr w:type="spellEnd"/>
          </w:p>
        </w:tc>
      </w:tr>
      <w:tr w:rsidR="002E0B00" w:rsidRPr="001D2652" w14:paraId="1C1EF319" w14:textId="77777777" w:rsidTr="3E547246">
        <w:trPr>
          <w:trHeight w:val="229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99B72F8" w14:textId="1FCEC51D" w:rsidR="002E0B00" w:rsidRPr="00AF5314" w:rsidRDefault="00C025E1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de-DE"/>
              </w:rPr>
            </w:pPr>
            <w:proofErr w:type="spellStart"/>
            <w:r>
              <w:rPr>
                <w:rFonts w:eastAsia="Times" w:cs="Arial"/>
                <w:bCs/>
                <w:szCs w:val="22"/>
                <w:lang w:val="de-DE"/>
              </w:rPr>
              <w:t>Visualizations</w:t>
            </w:r>
            <w:proofErr w:type="spellEnd"/>
          </w:p>
          <w:p w14:paraId="4C8A977D" w14:textId="54441EFE" w:rsidR="00D53EC7" w:rsidRPr="00D53EC7" w:rsidRDefault="00D53EC7" w:rsidP="00C70799">
            <w:pPr>
              <w:pStyle w:val="Titel"/>
              <w:numPr>
                <w:ilvl w:val="0"/>
                <w:numId w:val="7"/>
              </w:numPr>
              <w:spacing w:after="120" w:line="300" w:lineRule="atLeast"/>
              <w:ind w:left="317"/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</w:pPr>
            <w:r w:rsidRPr="00D53EC7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How many visuali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z</w:t>
            </w:r>
            <w:r w:rsidRPr="00D53EC7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 xml:space="preserve">ations are needed to adequately 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visualize</w:t>
            </w:r>
            <w:r w:rsidRPr="00D53EC7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 xml:space="preserve"> the topic?</w:t>
            </w:r>
          </w:p>
          <w:p w14:paraId="36DB99DB" w14:textId="4F88D574" w:rsidR="002E0B00" w:rsidRPr="000C0608" w:rsidRDefault="00D53EC7" w:rsidP="00C70799">
            <w:pPr>
              <w:numPr>
                <w:ilvl w:val="0"/>
                <w:numId w:val="7"/>
              </w:numPr>
              <w:spacing w:line="300" w:lineRule="atLeast"/>
              <w:ind w:left="317"/>
              <w:rPr>
                <w:rFonts w:cs="Arial"/>
                <w:szCs w:val="22"/>
                <w:lang w:val="en-US"/>
              </w:rPr>
            </w:pPr>
            <w:r w:rsidRPr="00D53EC7">
              <w:rPr>
                <w:rFonts w:cs="Arial"/>
                <w:szCs w:val="22"/>
                <w:lang w:val="en-US"/>
              </w:rPr>
              <w:t>Which type(s) of visuali</w:t>
            </w:r>
            <w:r>
              <w:rPr>
                <w:rFonts w:cs="Arial"/>
                <w:szCs w:val="22"/>
                <w:lang w:val="en-US"/>
              </w:rPr>
              <w:t>z</w:t>
            </w:r>
            <w:r w:rsidRPr="00D53EC7">
              <w:rPr>
                <w:rFonts w:cs="Arial"/>
                <w:szCs w:val="22"/>
                <w:lang w:val="en-US"/>
              </w:rPr>
              <w:t>ation could be suitable? Static, dynamic?</w:t>
            </w:r>
          </w:p>
        </w:tc>
        <w:tc>
          <w:tcPr>
            <w:tcW w:w="5516" w:type="dxa"/>
            <w:tcBorders>
              <w:top w:val="single" w:sz="4" w:space="0" w:color="auto"/>
              <w:bottom w:val="single" w:sz="4" w:space="0" w:color="auto"/>
            </w:tcBorders>
          </w:tcPr>
          <w:p w14:paraId="4F980370" w14:textId="6604F66F" w:rsidR="001D2652" w:rsidRDefault="00F43EC1" w:rsidP="00F43EC1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000000"/>
                <w:bottom w:val="none" w:sz="0" w:space="0" w:color="000000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- </w:t>
            </w:r>
            <w:r w:rsidR="001D2652">
              <w:rPr>
                <w:rFonts w:cs="Arial"/>
                <w:b w:val="0"/>
                <w:lang w:val="en-US"/>
              </w:rPr>
              <w:t xml:space="preserve">10-15 graphs/chart, maybe some combined graphs and charts </w:t>
            </w:r>
          </w:p>
          <w:p w14:paraId="322AF58E" w14:textId="77777777" w:rsidR="00F43EC1" w:rsidRDefault="00F43EC1" w:rsidP="3E547246">
            <w:pPr>
              <w:pStyle w:val="berschrift1"/>
              <w:pBdr>
                <w:top w:val="none" w:sz="0" w:space="0" w:color="000000"/>
                <w:bottom w:val="none" w:sz="0" w:space="0" w:color="000000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lang w:val="en-US"/>
              </w:rPr>
            </w:pPr>
          </w:p>
          <w:p w14:paraId="0F71B473" w14:textId="279C766B" w:rsidR="002E0B00" w:rsidRDefault="00F43EC1" w:rsidP="3E547246">
            <w:pPr>
              <w:pStyle w:val="berschrift1"/>
              <w:pBdr>
                <w:top w:val="none" w:sz="0" w:space="0" w:color="000000"/>
                <w:bottom w:val="none" w:sz="0" w:space="0" w:color="000000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>-Static (</w:t>
            </w:r>
            <w:proofErr w:type="spellStart"/>
            <w:proofErr w:type="gramStart"/>
            <w:r>
              <w:rPr>
                <w:rFonts w:cs="Arial"/>
                <w:b w:val="0"/>
                <w:lang w:val="en-US"/>
              </w:rPr>
              <w:t>Scatterplot,Heatmap</w:t>
            </w:r>
            <w:proofErr w:type="spellEnd"/>
            <w:proofErr w:type="gramEnd"/>
            <w:r>
              <w:rPr>
                <w:rFonts w:cs="Arial"/>
                <w:b w:val="0"/>
                <w:lang w:val="en-US"/>
              </w:rPr>
              <w:t>, Line Chart, Bar Chart etc.)</w:t>
            </w:r>
          </w:p>
          <w:p w14:paraId="21AA44D2" w14:textId="4732B869" w:rsidR="001D2652" w:rsidRPr="001D2652" w:rsidRDefault="001D2652" w:rsidP="001D2652">
            <w:pPr>
              <w:pStyle w:val="Titel"/>
              <w:rPr>
                <w:lang w:val="en-US"/>
              </w:rPr>
            </w:pPr>
          </w:p>
        </w:tc>
      </w:tr>
      <w:tr w:rsidR="008E22CF" w:rsidRPr="008376F4" w14:paraId="4CDD3734" w14:textId="77777777" w:rsidTr="3E547246">
        <w:trPr>
          <w:trHeight w:val="1944"/>
        </w:trPr>
        <w:tc>
          <w:tcPr>
            <w:tcW w:w="354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4F420D3" w14:textId="77777777" w:rsidR="008E22CF" w:rsidRPr="008E22CF" w:rsidRDefault="008E22CF" w:rsidP="008E22CF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en-US"/>
              </w:rPr>
            </w:pPr>
            <w:r w:rsidRPr="008E22CF">
              <w:rPr>
                <w:rFonts w:eastAsia="Times" w:cs="Arial"/>
                <w:bCs/>
                <w:szCs w:val="22"/>
                <w:lang w:val="en-US"/>
              </w:rPr>
              <w:t>Sources</w:t>
            </w:r>
          </w:p>
          <w:p w14:paraId="0508DAEE" w14:textId="4C13CCDA" w:rsidR="008E22CF" w:rsidRPr="008E22CF" w:rsidRDefault="008E22CF" w:rsidP="008E22CF">
            <w:pPr>
              <w:pStyle w:val="Titel"/>
              <w:spacing w:line="300" w:lineRule="atLeast"/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</w:pPr>
            <w:r w:rsidRPr="008E22CF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 xml:space="preserve">List the sources you used for your DataViz project. Include which data sources you </w:t>
            </w:r>
            <w:r w:rsidR="38BC3CCA" w:rsidRPr="008E22CF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searched for</w:t>
            </w:r>
            <w:r w:rsidRPr="008E22CF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 xml:space="preserve"> and which datasets you specifically used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5EF1E159" w14:textId="23F7F89D" w:rsidR="649200EA" w:rsidRDefault="649200EA" w:rsidP="649200EA">
            <w:pPr>
              <w:pStyle w:val="berschrift1"/>
              <w:shd w:val="clear" w:color="auto" w:fill="auto"/>
              <w:spacing w:before="0" w:after="0" w:line="300" w:lineRule="atLeast"/>
              <w:rPr>
                <w:lang w:val="en-US"/>
              </w:rPr>
            </w:pPr>
          </w:p>
          <w:p w14:paraId="2E101F37" w14:textId="637FD3D3" w:rsidR="649200EA" w:rsidRDefault="649200EA" w:rsidP="649200EA">
            <w:pPr>
              <w:pStyle w:val="berschrift1"/>
              <w:shd w:val="clear" w:color="auto" w:fill="auto"/>
              <w:spacing w:before="0" w:after="0" w:line="300" w:lineRule="atLeast"/>
              <w:rPr>
                <w:lang w:val="en-US"/>
              </w:rPr>
            </w:pPr>
          </w:p>
          <w:p w14:paraId="48645EE4" w14:textId="132001AE" w:rsidR="008E22CF" w:rsidRPr="008E22CF" w:rsidRDefault="09678741" w:rsidP="649200EA">
            <w:pPr>
              <w:pStyle w:val="berschrift1"/>
              <w:shd w:val="clear" w:color="auto" w:fill="auto"/>
              <w:spacing w:before="0" w:after="0" w:line="300" w:lineRule="atLeast"/>
              <w:rPr>
                <w:lang w:val="en-US"/>
              </w:rPr>
            </w:pPr>
            <w:hyperlink r:id="rId10">
              <w:r w:rsidRPr="649200EA">
                <w:rPr>
                  <w:rStyle w:val="Hyperlink"/>
                  <w:lang w:val="en-US"/>
                </w:rPr>
                <w:t>Sleep Health and Lifestyle Dataset</w:t>
              </w:r>
            </w:hyperlink>
          </w:p>
          <w:p w14:paraId="03196BF7" w14:textId="77777777" w:rsidR="00F43EC1" w:rsidRDefault="00F43EC1" w:rsidP="649200EA">
            <w:pPr>
              <w:pStyle w:val="Titel"/>
            </w:pPr>
          </w:p>
          <w:p w14:paraId="7A5D1A32" w14:textId="2F91F8BE" w:rsidR="008E22CF" w:rsidRPr="008376F4" w:rsidRDefault="00F43EC1" w:rsidP="649200EA">
            <w:pPr>
              <w:pStyle w:val="Titel"/>
              <w:rPr>
                <w:sz w:val="24"/>
                <w:szCs w:val="24"/>
                <w:lang w:val="en-US"/>
              </w:rPr>
            </w:pPr>
            <w:hyperlink r:id="rId11" w:history="1">
              <w:r w:rsidRPr="00072BC3">
                <w:rPr>
                  <w:rStyle w:val="Hyperlink"/>
                  <w:sz w:val="24"/>
                  <w:szCs w:val="24"/>
                  <w:lang w:val="en-US"/>
                </w:rPr>
                <w:t>https://www</w:t>
              </w:r>
              <w:r w:rsidRPr="00072BC3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072BC3">
                <w:rPr>
                  <w:rStyle w:val="Hyperlink"/>
                  <w:sz w:val="24"/>
                  <w:szCs w:val="24"/>
                  <w:lang w:val="en-US"/>
                </w:rPr>
                <w:t>nature.com/articles/s41591-024-03155-8?utm_source</w:t>
              </w:r>
            </w:hyperlink>
          </w:p>
          <w:p w14:paraId="517B0847" w14:textId="78B174F7" w:rsidR="008E22CF" w:rsidRPr="008E22CF" w:rsidRDefault="008E22CF" w:rsidP="649200EA">
            <w:pPr>
              <w:rPr>
                <w:lang w:val="en-US"/>
              </w:rPr>
            </w:pPr>
          </w:p>
          <w:p w14:paraId="3FC392A2" w14:textId="257FCF6F" w:rsidR="008E22CF" w:rsidRPr="008E22CF" w:rsidRDefault="008E22CF" w:rsidP="00F43EC1">
            <w:pPr>
              <w:rPr>
                <w:lang w:val="en-US"/>
              </w:rPr>
            </w:pPr>
          </w:p>
        </w:tc>
      </w:tr>
    </w:tbl>
    <w:p w14:paraId="1A4CBBA1" w14:textId="77777777" w:rsidR="00F058BE" w:rsidRPr="000C0608" w:rsidRDefault="00F058BE" w:rsidP="00526BED">
      <w:pPr>
        <w:spacing w:line="300" w:lineRule="atLeast"/>
        <w:rPr>
          <w:lang w:val="en-US"/>
        </w:rPr>
      </w:pPr>
    </w:p>
    <w:sectPr w:rsidR="00F058BE" w:rsidRPr="000C0608" w:rsidSect="00C57317">
      <w:headerReference w:type="default" r:id="rId12"/>
      <w:footerReference w:type="even" r:id="rId13"/>
      <w:footerReference w:type="default" r:id="rId14"/>
      <w:endnotePr>
        <w:numFmt w:val="decimal"/>
      </w:endnotePr>
      <w:pgSz w:w="11906" w:h="16838"/>
      <w:pgMar w:top="1418" w:right="1418" w:bottom="1134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EE581" w14:textId="77777777" w:rsidR="00731578" w:rsidRDefault="00731578"/>
  </w:endnote>
  <w:endnote w:type="continuationSeparator" w:id="0">
    <w:p w14:paraId="2915229C" w14:textId="77777777" w:rsidR="00731578" w:rsidRDefault="007315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HW Officina sans book">
    <w:altName w:val="Vrinda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1849638947"/>
      <w:docPartObj>
        <w:docPartGallery w:val="Page Numbers (Bottom of Page)"/>
        <w:docPartUnique/>
      </w:docPartObj>
    </w:sdtPr>
    <w:sdtContent>
      <w:p w14:paraId="52927199" w14:textId="3A848512" w:rsid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1D578D92" w14:textId="77777777" w:rsidR="00526BED" w:rsidRDefault="00526BED" w:rsidP="00526BE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294483306"/>
      <w:docPartObj>
        <w:docPartGallery w:val="Page Numbers (Bottom of Page)"/>
        <w:docPartUnique/>
      </w:docPartObj>
    </w:sdtPr>
    <w:sdtContent>
      <w:p w14:paraId="6EE2F487" w14:textId="1711E46B" w:rsidR="00526BED" w:rsidRP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  <w:sz w:val="18"/>
            <w:szCs w:val="18"/>
          </w:rPr>
        </w:pPr>
        <w:r w:rsidRPr="00526BED">
          <w:rPr>
            <w:rStyle w:val="Seitenzahl"/>
            <w:sz w:val="16"/>
            <w:szCs w:val="16"/>
          </w:rPr>
          <w:fldChar w:fldCharType="begin"/>
        </w:r>
        <w:r w:rsidRPr="00526BED">
          <w:rPr>
            <w:rStyle w:val="Seitenzahl"/>
            <w:sz w:val="16"/>
            <w:szCs w:val="16"/>
          </w:rPr>
          <w:instrText xml:space="preserve"> PAGE </w:instrText>
        </w:r>
        <w:r w:rsidRPr="00526BED">
          <w:rPr>
            <w:rStyle w:val="Seitenzahl"/>
            <w:sz w:val="16"/>
            <w:szCs w:val="16"/>
          </w:rPr>
          <w:fldChar w:fldCharType="separate"/>
        </w:r>
        <w:r w:rsidRPr="00526BED">
          <w:rPr>
            <w:rStyle w:val="Seitenzahl"/>
            <w:noProof/>
            <w:sz w:val="16"/>
            <w:szCs w:val="16"/>
          </w:rPr>
          <w:t>2</w:t>
        </w:r>
        <w:r w:rsidRPr="00526BED">
          <w:rPr>
            <w:rStyle w:val="Seitenzahl"/>
            <w:sz w:val="16"/>
            <w:szCs w:val="16"/>
          </w:rPr>
          <w:fldChar w:fldCharType="end"/>
        </w:r>
      </w:p>
    </w:sdtContent>
  </w:sdt>
  <w:p w14:paraId="287241D1" w14:textId="77777777" w:rsidR="00783B26" w:rsidRDefault="00783B26" w:rsidP="00526BED">
    <w:pPr>
      <w:ind w:right="360"/>
      <w:rPr>
        <w:sz w:val="12"/>
      </w:rPr>
    </w:pPr>
  </w:p>
  <w:p w14:paraId="4253B1E9" w14:textId="5C793220" w:rsidR="00783B26" w:rsidRPr="00376248" w:rsidRDefault="00783B26" w:rsidP="009509BC">
    <w:pPr>
      <w:tabs>
        <w:tab w:val="left" w:pos="0"/>
        <w:tab w:val="right" w:pos="9072"/>
      </w:tabs>
      <w:rPr>
        <w:rFonts w:cs="Arial"/>
        <w:sz w:val="10"/>
        <w:szCs w:val="10"/>
      </w:rPr>
    </w:pPr>
    <w:r w:rsidRPr="00376248">
      <w:rPr>
        <w:rFonts w:cs="Arial"/>
        <w:sz w:val="10"/>
        <w:szCs w:val="10"/>
      </w:rPr>
      <w:t xml:space="preserve">ZHAW Zürcher Hochschule für Angewandte Wissenschaften | Institut für Angewandte Medienwissenschaft IAM | </w:t>
    </w:r>
    <w:r w:rsidR="00526BED">
      <w:rPr>
        <w:rFonts w:cs="Arial"/>
        <w:sz w:val="10"/>
        <w:szCs w:val="10"/>
      </w:rPr>
      <w:t xml:space="preserve">Konzept </w:t>
    </w:r>
    <w:r w:rsidR="00387C6D">
      <w:rPr>
        <w:rFonts w:cs="Arial"/>
        <w:sz w:val="10"/>
        <w:szCs w:val="10"/>
      </w:rPr>
      <w:t>Projekt</w:t>
    </w:r>
    <w:r w:rsidR="00526BED">
      <w:rPr>
        <w:rFonts w:cs="Arial"/>
        <w:sz w:val="10"/>
        <w:szCs w:val="10"/>
      </w:rPr>
      <w:t xml:space="preserve"> </w:t>
    </w:r>
    <w:proofErr w:type="spellStart"/>
    <w:r w:rsidR="00526BED">
      <w:rPr>
        <w:rFonts w:cs="Arial"/>
        <w:sz w:val="10"/>
        <w:szCs w:val="10"/>
      </w:rPr>
      <w:t>DataViz</w:t>
    </w:r>
    <w:proofErr w:type="spellEnd"/>
    <w:r w:rsidR="00E67F9A">
      <w:rPr>
        <w:rFonts w:cs="Arial"/>
        <w:sz w:val="10"/>
        <w:szCs w:val="10"/>
      </w:rPr>
      <w:t xml:space="preserve"> |</w:t>
    </w:r>
    <w:r w:rsidR="00F058BE">
      <w:rPr>
        <w:rFonts w:cs="Arial"/>
        <w:sz w:val="10"/>
        <w:szCs w:val="10"/>
      </w:rPr>
      <w:t xml:space="preserve"> VDSS</w:t>
    </w:r>
    <w:r w:rsidRPr="00376248">
      <w:rPr>
        <w:rFonts w:cs="Arial"/>
        <w:sz w:val="10"/>
        <w:szCs w:val="10"/>
      </w:rPr>
      <w:tab/>
    </w:r>
    <w:bookmarkStart w:id="0" w:name="_Toc45237287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EE83B" w14:textId="77777777" w:rsidR="00731578" w:rsidRDefault="00731578">
      <w:r>
        <w:separator/>
      </w:r>
    </w:p>
  </w:footnote>
  <w:footnote w:type="continuationSeparator" w:id="0">
    <w:p w14:paraId="69AB86F2" w14:textId="77777777" w:rsidR="00731578" w:rsidRDefault="00731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C07E7" w14:textId="77777777" w:rsidR="00783B26" w:rsidRPr="004E580A" w:rsidRDefault="00072A02" w:rsidP="004E580A">
    <w:pPr>
      <w:pStyle w:val="Kopfzeile"/>
      <w:jc w:val="right"/>
    </w:pPr>
    <w:r>
      <w:rPr>
        <w:noProof/>
      </w:rPr>
      <w:drawing>
        <wp:inline distT="0" distB="0" distL="0" distR="0" wp14:anchorId="5249B995" wp14:editId="71617B2B">
          <wp:extent cx="276225" cy="295275"/>
          <wp:effectExtent l="0" t="0" r="9525" b="9525"/>
          <wp:docPr id="3" name="Bild 1" descr="logo sk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krip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91D"/>
    <w:multiLevelType w:val="hybridMultilevel"/>
    <w:tmpl w:val="2F7ABFF8"/>
    <w:lvl w:ilvl="0" w:tplc="2442638A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93B1E"/>
    <w:multiLevelType w:val="hybridMultilevel"/>
    <w:tmpl w:val="8F2C1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7F87"/>
    <w:multiLevelType w:val="hybridMultilevel"/>
    <w:tmpl w:val="82E87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C1025"/>
    <w:multiLevelType w:val="hybridMultilevel"/>
    <w:tmpl w:val="7CC4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34C7F"/>
    <w:multiLevelType w:val="hybridMultilevel"/>
    <w:tmpl w:val="5844AEE6"/>
    <w:lvl w:ilvl="0" w:tplc="319C7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2D67CC"/>
    <w:multiLevelType w:val="hybridMultilevel"/>
    <w:tmpl w:val="4E349158"/>
    <w:lvl w:ilvl="0" w:tplc="319C75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2A4D28"/>
    <w:multiLevelType w:val="hybridMultilevel"/>
    <w:tmpl w:val="71E0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9058E"/>
    <w:multiLevelType w:val="multilevel"/>
    <w:tmpl w:val="863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B611C"/>
    <w:multiLevelType w:val="hybridMultilevel"/>
    <w:tmpl w:val="591010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C38CF"/>
    <w:multiLevelType w:val="multilevel"/>
    <w:tmpl w:val="4EB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D2871"/>
    <w:multiLevelType w:val="multilevel"/>
    <w:tmpl w:val="80BE9DA6"/>
    <w:lvl w:ilvl="0">
      <w:start w:val="1"/>
      <w:numFmt w:val="none"/>
      <w:pStyle w:val="berschrift1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2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berschrift4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BF1844"/>
    <w:multiLevelType w:val="multilevel"/>
    <w:tmpl w:val="FD58D200"/>
    <w:lvl w:ilvl="0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X"/>
      <w:lvlText w:val="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C800B3B"/>
    <w:multiLevelType w:val="hybridMultilevel"/>
    <w:tmpl w:val="F6386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70DF7"/>
    <w:multiLevelType w:val="hybridMultilevel"/>
    <w:tmpl w:val="0472E51E"/>
    <w:lvl w:ilvl="0" w:tplc="7676F3AC">
      <w:start w:val="1"/>
      <w:numFmt w:val="bullet"/>
      <w:pStyle w:val="FlietextmitGliederung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color w:val="auto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C65BA"/>
    <w:multiLevelType w:val="multilevel"/>
    <w:tmpl w:val="BF3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250877">
    <w:abstractNumId w:val="4"/>
  </w:num>
  <w:num w:numId="2" w16cid:durableId="290602190">
    <w:abstractNumId w:val="5"/>
  </w:num>
  <w:num w:numId="3" w16cid:durableId="1212691408">
    <w:abstractNumId w:val="13"/>
  </w:num>
  <w:num w:numId="4" w16cid:durableId="1338384592">
    <w:abstractNumId w:val="11"/>
  </w:num>
  <w:num w:numId="5" w16cid:durableId="571936926">
    <w:abstractNumId w:val="10"/>
  </w:num>
  <w:num w:numId="6" w16cid:durableId="448086763">
    <w:abstractNumId w:val="2"/>
  </w:num>
  <w:num w:numId="7" w16cid:durableId="1951475444">
    <w:abstractNumId w:val="6"/>
  </w:num>
  <w:num w:numId="8" w16cid:durableId="1194609167">
    <w:abstractNumId w:val="10"/>
  </w:num>
  <w:num w:numId="9" w16cid:durableId="1435442281">
    <w:abstractNumId w:val="8"/>
  </w:num>
  <w:num w:numId="10" w16cid:durableId="9071652">
    <w:abstractNumId w:val="3"/>
  </w:num>
  <w:num w:numId="11" w16cid:durableId="1259680926">
    <w:abstractNumId w:val="12"/>
  </w:num>
  <w:num w:numId="12" w16cid:durableId="140272639">
    <w:abstractNumId w:val="1"/>
  </w:num>
  <w:num w:numId="13" w16cid:durableId="902450007">
    <w:abstractNumId w:val="9"/>
  </w:num>
  <w:num w:numId="14" w16cid:durableId="1080906510">
    <w:abstractNumId w:val="0"/>
  </w:num>
  <w:num w:numId="15" w16cid:durableId="330564685">
    <w:abstractNumId w:val="14"/>
  </w:num>
  <w:num w:numId="16" w16cid:durableId="205018277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grafie_ped_medien&lt;/item&gt;&lt;/Libraries&gt;&lt;/ENLibraries&gt;"/>
  </w:docVars>
  <w:rsids>
    <w:rsidRoot w:val="00027BF2"/>
    <w:rsid w:val="000173F1"/>
    <w:rsid w:val="000206E0"/>
    <w:rsid w:val="00027BF2"/>
    <w:rsid w:val="000423CD"/>
    <w:rsid w:val="000472F1"/>
    <w:rsid w:val="00064BC5"/>
    <w:rsid w:val="00072A02"/>
    <w:rsid w:val="000877C9"/>
    <w:rsid w:val="000A2721"/>
    <w:rsid w:val="000B7E64"/>
    <w:rsid w:val="000C0608"/>
    <w:rsid w:val="000C0AC7"/>
    <w:rsid w:val="000D6087"/>
    <w:rsid w:val="000E2B92"/>
    <w:rsid w:val="000E71A3"/>
    <w:rsid w:val="00104593"/>
    <w:rsid w:val="00142E53"/>
    <w:rsid w:val="001532E9"/>
    <w:rsid w:val="0016728A"/>
    <w:rsid w:val="00184DD9"/>
    <w:rsid w:val="00186F70"/>
    <w:rsid w:val="001A39AB"/>
    <w:rsid w:val="001D2652"/>
    <w:rsid w:val="001D638E"/>
    <w:rsid w:val="001F46C4"/>
    <w:rsid w:val="00221917"/>
    <w:rsid w:val="00257447"/>
    <w:rsid w:val="00271CF6"/>
    <w:rsid w:val="00295469"/>
    <w:rsid w:val="00297B71"/>
    <w:rsid w:val="002A03BA"/>
    <w:rsid w:val="002C5247"/>
    <w:rsid w:val="002D375B"/>
    <w:rsid w:val="002D3C72"/>
    <w:rsid w:val="002E0B00"/>
    <w:rsid w:val="002F03DF"/>
    <w:rsid w:val="002F613A"/>
    <w:rsid w:val="003212F1"/>
    <w:rsid w:val="00326B30"/>
    <w:rsid w:val="00345AC4"/>
    <w:rsid w:val="00351961"/>
    <w:rsid w:val="003566C9"/>
    <w:rsid w:val="00376248"/>
    <w:rsid w:val="00387C6D"/>
    <w:rsid w:val="00396E65"/>
    <w:rsid w:val="003A0812"/>
    <w:rsid w:val="003C3FCE"/>
    <w:rsid w:val="003C4938"/>
    <w:rsid w:val="003D495E"/>
    <w:rsid w:val="004316F7"/>
    <w:rsid w:val="004740FF"/>
    <w:rsid w:val="00485AB4"/>
    <w:rsid w:val="0049123B"/>
    <w:rsid w:val="004934DC"/>
    <w:rsid w:val="004C0DB0"/>
    <w:rsid w:val="004C553B"/>
    <w:rsid w:val="004E580A"/>
    <w:rsid w:val="004F2861"/>
    <w:rsid w:val="004F4EC8"/>
    <w:rsid w:val="00526BED"/>
    <w:rsid w:val="00546AA8"/>
    <w:rsid w:val="00556439"/>
    <w:rsid w:val="005973B8"/>
    <w:rsid w:val="005A6333"/>
    <w:rsid w:val="005B0F2E"/>
    <w:rsid w:val="005F3CA9"/>
    <w:rsid w:val="005F4B62"/>
    <w:rsid w:val="00601C0F"/>
    <w:rsid w:val="00613710"/>
    <w:rsid w:val="00635675"/>
    <w:rsid w:val="00691BEA"/>
    <w:rsid w:val="006A4FB9"/>
    <w:rsid w:val="006C006F"/>
    <w:rsid w:val="006F4D91"/>
    <w:rsid w:val="007032E8"/>
    <w:rsid w:val="00716D30"/>
    <w:rsid w:val="00731578"/>
    <w:rsid w:val="00761FEC"/>
    <w:rsid w:val="0077669B"/>
    <w:rsid w:val="00783B26"/>
    <w:rsid w:val="0079742F"/>
    <w:rsid w:val="007B3DC0"/>
    <w:rsid w:val="007B532C"/>
    <w:rsid w:val="007C586A"/>
    <w:rsid w:val="007D456B"/>
    <w:rsid w:val="007E10E5"/>
    <w:rsid w:val="007E3F52"/>
    <w:rsid w:val="007F365B"/>
    <w:rsid w:val="00807771"/>
    <w:rsid w:val="00821605"/>
    <w:rsid w:val="008363E4"/>
    <w:rsid w:val="008376F4"/>
    <w:rsid w:val="00863C02"/>
    <w:rsid w:val="0087645A"/>
    <w:rsid w:val="0089105A"/>
    <w:rsid w:val="008B7C4B"/>
    <w:rsid w:val="008B7F7A"/>
    <w:rsid w:val="008D162A"/>
    <w:rsid w:val="008E22CF"/>
    <w:rsid w:val="008E3340"/>
    <w:rsid w:val="008E54CD"/>
    <w:rsid w:val="008E58B3"/>
    <w:rsid w:val="008E6FA1"/>
    <w:rsid w:val="00910B48"/>
    <w:rsid w:val="00924DAF"/>
    <w:rsid w:val="009319BC"/>
    <w:rsid w:val="00935078"/>
    <w:rsid w:val="00941919"/>
    <w:rsid w:val="00944AFD"/>
    <w:rsid w:val="009509BC"/>
    <w:rsid w:val="00952D61"/>
    <w:rsid w:val="00992F5C"/>
    <w:rsid w:val="009B1BDE"/>
    <w:rsid w:val="009D7A9D"/>
    <w:rsid w:val="009E4A85"/>
    <w:rsid w:val="00A16628"/>
    <w:rsid w:val="00A709F9"/>
    <w:rsid w:val="00A90982"/>
    <w:rsid w:val="00AC228A"/>
    <w:rsid w:val="00AC719D"/>
    <w:rsid w:val="00AE5804"/>
    <w:rsid w:val="00AF5314"/>
    <w:rsid w:val="00B432AB"/>
    <w:rsid w:val="00B74CCB"/>
    <w:rsid w:val="00B76D6A"/>
    <w:rsid w:val="00B87D4E"/>
    <w:rsid w:val="00B94146"/>
    <w:rsid w:val="00BC5D17"/>
    <w:rsid w:val="00BC64B8"/>
    <w:rsid w:val="00BE30D0"/>
    <w:rsid w:val="00BF7B75"/>
    <w:rsid w:val="00C025E1"/>
    <w:rsid w:val="00C12018"/>
    <w:rsid w:val="00C25C03"/>
    <w:rsid w:val="00C42A84"/>
    <w:rsid w:val="00C57317"/>
    <w:rsid w:val="00C70799"/>
    <w:rsid w:val="00C72185"/>
    <w:rsid w:val="00C90126"/>
    <w:rsid w:val="00CA1DD9"/>
    <w:rsid w:val="00CC7CA5"/>
    <w:rsid w:val="00CD18B3"/>
    <w:rsid w:val="00CD269C"/>
    <w:rsid w:val="00D334F1"/>
    <w:rsid w:val="00D41792"/>
    <w:rsid w:val="00D427B0"/>
    <w:rsid w:val="00D42C85"/>
    <w:rsid w:val="00D5391F"/>
    <w:rsid w:val="00D53EC7"/>
    <w:rsid w:val="00D552E0"/>
    <w:rsid w:val="00D5663F"/>
    <w:rsid w:val="00D573E1"/>
    <w:rsid w:val="00D61F19"/>
    <w:rsid w:val="00D7524E"/>
    <w:rsid w:val="00D8386D"/>
    <w:rsid w:val="00DB241A"/>
    <w:rsid w:val="00DC4BB2"/>
    <w:rsid w:val="00DD4A52"/>
    <w:rsid w:val="00DD7C3D"/>
    <w:rsid w:val="00DE1F22"/>
    <w:rsid w:val="00DF395F"/>
    <w:rsid w:val="00DF4273"/>
    <w:rsid w:val="00E119D4"/>
    <w:rsid w:val="00E1618C"/>
    <w:rsid w:val="00E204AD"/>
    <w:rsid w:val="00E67F9A"/>
    <w:rsid w:val="00E74766"/>
    <w:rsid w:val="00E85ADF"/>
    <w:rsid w:val="00EB15EC"/>
    <w:rsid w:val="00EF42FA"/>
    <w:rsid w:val="00EF6833"/>
    <w:rsid w:val="00EF6873"/>
    <w:rsid w:val="00F05771"/>
    <w:rsid w:val="00F058BE"/>
    <w:rsid w:val="00F10783"/>
    <w:rsid w:val="00F11DF7"/>
    <w:rsid w:val="00F1548F"/>
    <w:rsid w:val="00F43EC1"/>
    <w:rsid w:val="00F44B1B"/>
    <w:rsid w:val="00F572F2"/>
    <w:rsid w:val="00F66773"/>
    <w:rsid w:val="00F66DCA"/>
    <w:rsid w:val="00F75CBE"/>
    <w:rsid w:val="00F937C3"/>
    <w:rsid w:val="00F97DE7"/>
    <w:rsid w:val="00FB76B4"/>
    <w:rsid w:val="00FF17B9"/>
    <w:rsid w:val="03813830"/>
    <w:rsid w:val="042995B2"/>
    <w:rsid w:val="09678741"/>
    <w:rsid w:val="2A8FAE11"/>
    <w:rsid w:val="38BC3CCA"/>
    <w:rsid w:val="3BAA3860"/>
    <w:rsid w:val="3DB2B385"/>
    <w:rsid w:val="3E547246"/>
    <w:rsid w:val="410F5D63"/>
    <w:rsid w:val="43705444"/>
    <w:rsid w:val="45AA27F4"/>
    <w:rsid w:val="46593749"/>
    <w:rsid w:val="4F15701C"/>
    <w:rsid w:val="4F675C96"/>
    <w:rsid w:val="50573F96"/>
    <w:rsid w:val="51E88626"/>
    <w:rsid w:val="52C9F950"/>
    <w:rsid w:val="548F854A"/>
    <w:rsid w:val="5741324D"/>
    <w:rsid w:val="59B17BA0"/>
    <w:rsid w:val="5ADD8A35"/>
    <w:rsid w:val="649200EA"/>
    <w:rsid w:val="7B34F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F3C0A5"/>
  <w15:docId w15:val="{6B6E8388-1064-4EE6-8807-53A05DAA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645A"/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Titel"/>
    <w:qFormat/>
    <w:rsid w:val="00DF4273"/>
    <w:pPr>
      <w:keepNext/>
      <w:numPr>
        <w:numId w:val="5"/>
      </w:numPr>
      <w:pBdr>
        <w:top w:val="single" w:sz="2" w:space="2" w:color="auto"/>
        <w:bottom w:val="single" w:sz="2" w:space="2" w:color="auto"/>
      </w:pBdr>
      <w:shd w:val="pct20" w:color="auto" w:fill="FFFFFF"/>
      <w:spacing w:before="480" w:after="320"/>
      <w:outlineLvl w:val="0"/>
    </w:pPr>
    <w:rPr>
      <w:rFonts w:eastAsia="Times New Roman"/>
      <w:b/>
      <w:lang w:val="de-CH"/>
    </w:rPr>
  </w:style>
  <w:style w:type="paragraph" w:styleId="berschrift2">
    <w:name w:val="heading 2"/>
    <w:basedOn w:val="berschrift1"/>
    <w:next w:val="Standard"/>
    <w:qFormat/>
    <w:rsid w:val="008E6FA1"/>
    <w:pPr>
      <w:numPr>
        <w:ilvl w:val="1"/>
      </w:numPr>
      <w:pBdr>
        <w:top w:val="single" w:sz="4" w:space="2" w:color="auto"/>
        <w:bottom w:val="single" w:sz="4" w:space="2" w:color="auto"/>
      </w:pBdr>
      <w:shd w:val="pct10" w:color="auto" w:fill="FFFFFF"/>
      <w:tabs>
        <w:tab w:val="right" w:pos="8789"/>
      </w:tabs>
      <w:outlineLvl w:val="1"/>
    </w:pPr>
  </w:style>
  <w:style w:type="paragraph" w:styleId="berschrift3">
    <w:name w:val="heading 3"/>
    <w:basedOn w:val="berschrift2"/>
    <w:next w:val="Standard"/>
    <w:qFormat/>
    <w:rsid w:val="008E6FA1"/>
    <w:pPr>
      <w:numPr>
        <w:ilvl w:val="2"/>
      </w:numPr>
      <w:pBdr>
        <w:top w:val="single" w:sz="4" w:space="1" w:color="auto"/>
        <w:bottom w:val="single" w:sz="4" w:space="1" w:color="auto"/>
      </w:pBdr>
      <w:spacing w:after="360"/>
      <w:outlineLvl w:val="2"/>
    </w:pPr>
  </w:style>
  <w:style w:type="paragraph" w:styleId="berschrift4">
    <w:name w:val="heading 4"/>
    <w:basedOn w:val="berschrift3"/>
    <w:next w:val="Standard"/>
    <w:qFormat/>
    <w:rsid w:val="00BC5D17"/>
    <w:pPr>
      <w:numPr>
        <w:ilvl w:val="3"/>
      </w:numPr>
      <w:pBdr>
        <w:top w:val="single" w:sz="4" w:space="2" w:color="auto"/>
        <w:bottom w:val="none" w:sz="0" w:space="0" w:color="auto"/>
      </w:pBdr>
      <w:shd w:val="clear" w:color="auto" w:fill="auto"/>
      <w:spacing w:before="240" w:after="240"/>
      <w:outlineLvl w:val="3"/>
    </w:pPr>
  </w:style>
  <w:style w:type="paragraph" w:styleId="berschrift5">
    <w:name w:val="heading 5"/>
    <w:basedOn w:val="Standard"/>
    <w:next w:val="Standard"/>
    <w:qFormat/>
    <w:rsid w:val="00783B26"/>
    <w:pPr>
      <w:numPr>
        <w:ilvl w:val="4"/>
        <w:numId w:val="5"/>
      </w:numPr>
      <w:tabs>
        <w:tab w:val="clear" w:pos="1008"/>
      </w:tabs>
      <w:spacing w:before="240" w:after="60"/>
      <w:ind w:left="689" w:hanging="689"/>
      <w:outlineLvl w:val="4"/>
    </w:pPr>
    <w:rPr>
      <w:b/>
      <w:bCs/>
      <w:iCs/>
      <w:szCs w:val="22"/>
    </w:rPr>
  </w:style>
  <w:style w:type="paragraph" w:styleId="berschrift6">
    <w:name w:val="heading 6"/>
    <w:basedOn w:val="Standard"/>
    <w:next w:val="Standard"/>
    <w:qFormat/>
    <w:rsid w:val="0087645A"/>
    <w:pPr>
      <w:outlineLvl w:val="5"/>
    </w:pPr>
    <w:rPr>
      <w:b/>
    </w:rPr>
  </w:style>
  <w:style w:type="paragraph" w:styleId="berschrift7">
    <w:name w:val="heading 7"/>
    <w:basedOn w:val="berschrift6"/>
    <w:next w:val="Standard"/>
    <w:qFormat/>
    <w:rsid w:val="002D375B"/>
    <w:pPr>
      <w:outlineLvl w:val="6"/>
    </w:pPr>
  </w:style>
  <w:style w:type="paragraph" w:styleId="berschrift8">
    <w:name w:val="heading 8"/>
    <w:basedOn w:val="berschrift7"/>
    <w:next w:val="Standard"/>
    <w:qFormat/>
    <w:rsid w:val="002D375B"/>
    <w:pPr>
      <w:outlineLvl w:val="7"/>
    </w:pPr>
  </w:style>
  <w:style w:type="paragraph" w:styleId="berschrift9">
    <w:name w:val="heading 9"/>
    <w:basedOn w:val="berschrift8"/>
    <w:next w:val="Standard"/>
    <w:qFormat/>
    <w:rsid w:val="002D375B"/>
    <w:p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4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customStyle="1" w:styleId="FlietextmitGliederung">
    <w:name w:val="Fließtext mit Gliederung"/>
    <w:basedOn w:val="Standard"/>
    <w:rsid w:val="00DF4273"/>
    <w:pPr>
      <w:numPr>
        <w:numId w:val="3"/>
      </w:numPr>
      <w:tabs>
        <w:tab w:val="right" w:pos="9072"/>
      </w:tabs>
      <w:spacing w:after="120"/>
    </w:pPr>
    <w:rPr>
      <w:lang w:val="de-CH"/>
    </w:rPr>
  </w:style>
  <w:style w:type="paragraph" w:styleId="Endnotentext">
    <w:name w:val="endnote text"/>
    <w:basedOn w:val="Standard"/>
    <w:semiHidden/>
    <w:pPr>
      <w:spacing w:after="140" w:line="280" w:lineRule="exact"/>
      <w:ind w:left="709" w:hanging="709"/>
      <w:jc w:val="both"/>
    </w:pPr>
    <w:rPr>
      <w:rFonts w:ascii="ZHW Officina sans book" w:hAnsi="ZHW Officina sans book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customStyle="1" w:styleId="Literatur">
    <w:name w:val="Literatur"/>
    <w:basedOn w:val="Standard"/>
    <w:rsid w:val="00DF4273"/>
    <w:pPr>
      <w:tabs>
        <w:tab w:val="left" w:pos="709"/>
      </w:tabs>
      <w:spacing w:after="120" w:line="240" w:lineRule="exact"/>
      <w:ind w:left="709"/>
    </w:pPr>
    <w:rPr>
      <w:sz w:val="18"/>
      <w:lang w:val="de-CH"/>
    </w:rPr>
  </w:style>
  <w:style w:type="paragraph" w:customStyle="1" w:styleId="berschriftX">
    <w:name w:val="Überschrift X"/>
    <w:basedOn w:val="berschrift3"/>
    <w:rsid w:val="00613710"/>
    <w:pPr>
      <w:numPr>
        <w:numId w:val="4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clear" w:pos="360"/>
        <w:tab w:val="num" w:pos="709"/>
      </w:tabs>
      <w:ind w:left="709" w:hanging="709"/>
    </w:pPr>
  </w:style>
  <w:style w:type="paragraph" w:customStyle="1" w:styleId="IHV">
    <w:name w:val="IHV"/>
    <w:basedOn w:val="FlietextmitGliederung"/>
    <w:rsid w:val="008B7C4B"/>
    <w:pPr>
      <w:numPr>
        <w:numId w:val="0"/>
      </w:numPr>
      <w:tabs>
        <w:tab w:val="clear" w:pos="9072"/>
        <w:tab w:val="right" w:leader="dot" w:pos="9062"/>
      </w:tabs>
      <w:spacing w:after="0"/>
      <w:ind w:left="1418" w:hanging="709"/>
    </w:pPr>
    <w:rPr>
      <w:noProof/>
    </w:rPr>
  </w:style>
  <w:style w:type="paragraph" w:styleId="Kopfzeile">
    <w:name w:val="header"/>
    <w:basedOn w:val="Standard"/>
    <w:rsid w:val="0087645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7645A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3A081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sid w:val="00F1548F"/>
    <w:rPr>
      <w:sz w:val="16"/>
      <w:szCs w:val="16"/>
    </w:rPr>
  </w:style>
  <w:style w:type="paragraph" w:styleId="Kommentartext">
    <w:name w:val="annotation text"/>
    <w:basedOn w:val="Standard"/>
    <w:semiHidden/>
    <w:rsid w:val="00F1548F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F1548F"/>
    <w:rPr>
      <w:b/>
      <w:bCs/>
    </w:rPr>
  </w:style>
  <w:style w:type="paragraph" w:styleId="Verzeichnis1">
    <w:name w:val="toc 1"/>
    <w:basedOn w:val="Standard"/>
    <w:next w:val="Standard"/>
    <w:autoRedefine/>
    <w:semiHidden/>
    <w:rsid w:val="00142E53"/>
  </w:style>
  <w:style w:type="paragraph" w:styleId="Verzeichnis2">
    <w:name w:val="toc 2"/>
    <w:basedOn w:val="Standard"/>
    <w:next w:val="Standard"/>
    <w:autoRedefine/>
    <w:semiHidden/>
    <w:rsid w:val="00142E53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142E53"/>
    <w:pPr>
      <w:ind w:left="440"/>
    </w:pPr>
  </w:style>
  <w:style w:type="character" w:styleId="Hyperlink">
    <w:name w:val="Hyperlink"/>
    <w:basedOn w:val="Absatz-Standardschriftart"/>
    <w:rsid w:val="0087645A"/>
    <w:rPr>
      <w:rFonts w:ascii="Arial" w:hAnsi="Arial"/>
      <w:color w:val="0000FF"/>
      <w:u w:val="single"/>
    </w:rPr>
  </w:style>
  <w:style w:type="paragraph" w:customStyle="1" w:styleId="Suptitel">
    <w:name w:val="Suptitel"/>
    <w:basedOn w:val="Standard"/>
    <w:rsid w:val="00C72185"/>
    <w:pPr>
      <w:spacing w:after="120"/>
      <w:jc w:val="both"/>
    </w:pPr>
    <w:rPr>
      <w:rFonts w:eastAsia="Times New Roman" w:cs="Arial"/>
      <w:b/>
      <w:sz w:val="20"/>
      <w:lang w:val="de-CH"/>
    </w:rPr>
  </w:style>
  <w:style w:type="table" w:styleId="Tabellenraster">
    <w:name w:val="Table Grid"/>
    <w:basedOn w:val="NormaleTabelle"/>
    <w:uiPriority w:val="59"/>
    <w:rsid w:val="00396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_1"/>
    <w:basedOn w:val="Standard"/>
    <w:next w:val="FlietextmitGliederung"/>
    <w:autoRedefine/>
    <w:qFormat/>
    <w:rsid w:val="00DF4273"/>
    <w:rPr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27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paragraph" w:styleId="Listenabsatz">
    <w:name w:val="List Paragraph"/>
    <w:basedOn w:val="Standard"/>
    <w:uiPriority w:val="34"/>
    <w:qFormat/>
    <w:rsid w:val="00AF5314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526BED"/>
  </w:style>
  <w:style w:type="character" w:styleId="BesuchterLink">
    <w:name w:val="FollowedHyperlink"/>
    <w:basedOn w:val="Absatz-Standardschriftart"/>
    <w:uiPriority w:val="99"/>
    <w:semiHidden/>
    <w:unhideWhenUsed/>
    <w:rsid w:val="008376F4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8376F4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ature.com/articles/s41591-024-03155-8?utm_sourc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uom190346a/sleep-health-and-lifestyle-dataset/dat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IAM\Skript_Vorlage_ZHAW_IA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8EDCF07C539046A0538CEAD74994DA" ma:contentTypeVersion="3" ma:contentTypeDescription="Ein neues Dokument erstellen." ma:contentTypeScope="" ma:versionID="2778ed787f72adf304385a1684bcc65c">
  <xsd:schema xmlns:xsd="http://www.w3.org/2001/XMLSchema" xmlns:xs="http://www.w3.org/2001/XMLSchema" xmlns:p="http://schemas.microsoft.com/office/2006/metadata/properties" xmlns:ns2="2fcdbe11-67c5-4056-a226-013dc3add30d" targetNamespace="http://schemas.microsoft.com/office/2006/metadata/properties" ma:root="true" ma:fieldsID="151fcb67428166cdfd348dc563c4478c" ns2:_="">
    <xsd:import namespace="2fcdbe11-67c5-4056-a226-013dc3add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dbe11-67c5-4056-a226-013dc3add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D021F3-009F-42F7-8B58-BEEB843B6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dbe11-67c5-4056-a226-013dc3add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76FBB-507E-4A53-A198-7C7F1BF3F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250A5-2B77-45D8-B060-C97D8EF229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Skript_Vorlage_ZHAW_IAM</Template>
  <TotalTime>0</TotalTime>
  <Pages>2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Zürcher Hochschule Winterthur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Helga</dc:creator>
  <cp:lastModifiedBy>Chiu Jin (chiujin1)</cp:lastModifiedBy>
  <cp:revision>2</cp:revision>
  <cp:lastPrinted>2007-08-14T12:59:00Z</cp:lastPrinted>
  <dcterms:created xsi:type="dcterms:W3CDTF">2025-03-20T19:44:00Z</dcterms:created>
  <dcterms:modified xsi:type="dcterms:W3CDTF">2025-03-20T19:44:00Z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2022-03-09T10:00:34Z</vt:lpwstr>
  </property>
  <property fmtid="{D5CDD505-2E9C-101B-9397-08002B2CF9AE}" pid="4" name="MSIP_Label_10d9bad3-6dac-4e9a-89a3-89f3b8d247b2_Method">
    <vt:lpwstr>Privileged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25f2a055-ab84-42d7-bb1e-a06031b9ccdc</vt:lpwstr>
  </property>
  <property fmtid="{D5CDD505-2E9C-101B-9397-08002B2CF9AE}" pid="8" name="MSIP_Label_10d9bad3-6dac-4e9a-89a3-89f3b8d247b2_ContentBits">
    <vt:lpwstr>0</vt:lpwstr>
  </property>
  <property fmtid="{D5CDD505-2E9C-101B-9397-08002B2CF9AE}" pid="9" name="ContentTypeId">
    <vt:lpwstr>0x010100038EDCF07C539046A0538CEAD74994DA</vt:lpwstr>
  </property>
</Properties>
</file>